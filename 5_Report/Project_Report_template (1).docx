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w:pict>
          <v:shape id="Text Box 108" o:spid="_x0000_s1026" o:spt="202" type="#_x0000_t202" style="position:absolute;left:0pt;margin-left:34pt;margin-top:0pt;height:97pt;width:332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>
                    <w:rPr>
                      <w:rFonts w:hint="default" w:ascii="Arial" w:hAnsi="Arial" w:cs="Arial"/>
                      <w:sz w:val="56"/>
                      <w:lang w:val="en-IN"/>
                    </w:rPr>
                    <w:t>quiz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Code: &lt;CODE&gt;</w:t>
                  </w: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sz w:val="18"/>
          <w:lang w:val="en-IN" w:eastAsia="en-IN" w:bidi="kn-IN"/>
        </w:rPr>
        <w:pict>
          <v:group id="Group 7" o:spid="_x0000_s1034" o:spt="203" style="position:absolute;left:0pt;margin-left:-19pt;margin-top:-38.1pt;height:66.5pt;width:62.9pt;mso-position-horizontal-relative:margin;z-index:251662336;mso-width-relative:margin;mso-height-relative:margin;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o:lock v:ext="edit"/>
            <v:shape id="Freeform 105" o:spid="_x0000_s1027" style="position:absolute;left:0;top:0;height:16208;width:12334;" fillcolor="#058EFF" filled="t" stroked="f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0l0,1021,621,1021,777,785,231,785,699,0,621,0xe">
              <v:path arrowok="t" o:connecttype="custom" o:connectlocs="985838,0;0,1620837;985838,1620837;1233488,1246187;366713,1246187;1109663,0;985838,0" o:connectangles="0,0,0,0,0,0,0"/>
              <v:fill on="t" focussize="0,0"/>
              <v:stroke on="f"/>
              <v:imagedata o:title=""/>
              <o:lock v:ext="edit"/>
            </v:shape>
            <v:shape id="Freeform 106" o:spid="_x0000_s1028" style="position:absolute;left:7191;top:0;height:11366;width:8144;" fillcolor="#058EFF" filled="t" stroked="f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0l513,0,78,716,0,716,435,0xe">
              <v:path arrowok="t" o:connecttype="custom" o:connectlocs="690563,0;814388,0;123825,1136650;0,1136650;690563,0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cs="Arial"/>
          <w:color w:val="000000" w:themeColor="text1"/>
          <w:sz w:val="18"/>
          <w:lang w:val="en-IN" w:eastAsia="en-IN" w:bidi="kn-IN"/>
        </w:rPr>
        <w:pict>
          <v:group id="Group 10" o:spid="_x0000_s1031" o:spt="203" style="position:absolute;left:0pt;margin-left:375.5pt;margin-top:0.6pt;height:63.7pt;width:58.85pt;z-index:251663360;mso-width-relative:margin;mso-height-relative:margin;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o:lock v:ext="edit"/>
            <v:shape id="Freeform 101" o:spid="_x0000_s1033" style="position:absolute;left:51058;top:10748;height:3937;width:12493;" fillcolor="#058EFF" filled="t" stroked="f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l633,248,787,0,151,0,0,246,402,248xe">
              <v:path arrowok="t" o:connecttype="custom" o:connectlocs="638175,393700;1004888,393700;1249363,0;239713,0;0,390525;638175,393700" o:connectangles="0,0,0,0,0,0"/>
              <v:fill on="t" focussize="0,0"/>
              <v:stroke on="f"/>
              <v:imagedata o:title=""/>
              <o:lock v:ext="edit"/>
            </v:shape>
            <v:shape id="Freeform 102" o:spid="_x0000_s1032" style="position:absolute;left:52375;top:15749;height:11240;width:8097;" fillcolor="#058EFF" filled="t" stroked="f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0l510,0,78,708,0,708,435,0xe">
              <v:path arrowok="t" o:connecttype="custom" o:connectlocs="690563,0;809625,0;123825,1123950;0,1123950;690563,0" o:connectangles="0,0,0,0,0"/>
              <v:fill on="t" focussize="0,0"/>
              <v:stroke on="f"/>
              <v:imagedata o:title=""/>
              <o:lock v:ext="edit"/>
            </v:shape>
            <v:shape id="Freeform 103" o:spid="_x0000_s1029" style="position:absolute;left:48550;top:15749;height:11240;width:8032;" fillcolor="#058EFF" filled="t" stroked="f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0l506,0,76,708,0,708,430,0xe">
              <v:path arrowok="t" o:connecttype="custom" o:connectlocs="682625,0;803275,0;120650,1123950;0,1123950;682625,0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w:pict>
          <v:shape id="Text Box 107" o:spid="_x0000_s1030" o:spt="100" style="position:absolute;left:0pt;margin-left:-44.25pt;margin-top:537.15pt;height:67pt;width:384.75pt;mso-wrap-distance-left:9pt;mso-wrap-distance-right:9pt;z-index:-251655168;mso-width-relative:margin;mso-height-relative:margin;" filled="f" stroked="f" coordsize="4743450,318135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0,9525l4743450,0,3790950,3181350,0,3181350,0,9525xe">
            <v:path textboxrect="0,0,4743450,3181350" arrowok="t" o:connecttype="custom" o:connectlocs="0,2548;4886325,0;3905135,850900;0,850900;0,2548" o:connectangles="0,0,0,0,0"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>
        <w:rPr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1264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08/0</w:t>
            </w:r>
            <w:r>
              <w:rPr>
                <w:rFonts w:hint="default" w:cs="Arial"/>
                <w:lang w:val="en-IN"/>
              </w:rPr>
              <w:t>9</w:t>
            </w:r>
            <w:r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Medi</w:t>
            </w:r>
          </w:p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Pranathi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  <w:bookmarkStart w:id="4" w:name="_GoBack"/>
      <w:bookmarkEnd w:id="4"/>
    </w:p>
    <w:p>
      <w:pPr>
        <w:pStyle w:val="66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qFormat="1" w:uiPriority="0" w:semiHidden="0" w:name="header"/>
    <w:lsdException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7">
    <w:name w:val="index heading"/>
    <w:basedOn w:val="1"/>
    <w:next w:val="26"/>
    <w:semiHidden/>
    <w:qFormat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qFormat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qFormat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qFormat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17ED7-826B-48C9-8F09-C80DD662D7BD}">
  <ds:schemaRefs/>
</ds:datastoreItem>
</file>

<file path=customXml/itemProps3.xml><?xml version="1.0" encoding="utf-8"?>
<ds:datastoreItem xmlns:ds="http://schemas.openxmlformats.org/officeDocument/2006/customXml" ds:itemID="{AF838462-EAEF-497C-83FD-D6A94220797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9A526395-E708-476D-A790-22C99B02C1EA}">
  <ds:schemaRefs/>
</ds:datastoreItem>
</file>

<file path=customXml/itemProps6.xml><?xml version="1.0" encoding="utf-8"?>
<ds:datastoreItem xmlns:ds="http://schemas.openxmlformats.org/officeDocument/2006/customXml" ds:itemID="{AF67E4B1-C1FA-438A-A024-1C82CB9C2E5C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149</Characters>
  <Lines>1</Lines>
  <Paragraphs>1</Paragraphs>
  <TotalTime>44</TotalTime>
  <ScaleCrop>false</ScaleCrop>
  <LinksUpToDate>false</LinksUpToDate>
  <CharactersWithSpaces>173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2021-09-07T15:11:00Z</dcterms:created>
  <dc:creator>Pagala Prithvi Sekhar</dc:creator>
  <cp:keywords>GEA;Global Engineering Academy;MBSE</cp:keywords>
  <cp:lastModifiedBy>google1590309105</cp:lastModifiedBy>
  <cp:lastPrinted>2014-03-29T07:34:00Z</cp:lastPrinted>
  <dcterms:modified xsi:type="dcterms:W3CDTF">2021-09-08T10:01:09Z</dcterms:modified>
  <dc:title>&lt;Title of Proposal&gt;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